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9A7" w:rsidRDefault="0092380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6635422" wp14:editId="0B9F8F98">
                <wp:simplePos x="0" y="0"/>
                <wp:positionH relativeFrom="margin">
                  <wp:posOffset>3507105</wp:posOffset>
                </wp:positionH>
                <wp:positionV relativeFrom="margin">
                  <wp:posOffset>6234430</wp:posOffset>
                </wp:positionV>
                <wp:extent cx="2730500" cy="1960245"/>
                <wp:effectExtent l="0" t="0" r="0" b="0"/>
                <wp:wrapNone/>
                <wp:docPr id="16" name="Rectangl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00" cy="196024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:rsidR="008E4BE2" w:rsidRPr="002434BF" w:rsidRDefault="006E3BF2" w:rsidP="002434BF">
                            <w:pPr>
                              <w:pStyle w:val="NoSpacing"/>
                              <w:spacing w:after="240" w:line="276" w:lineRule="auto"/>
                              <w:suppressOverlap/>
                              <w:jc w:val="right"/>
                              <w:rPr>
                                <w:rFonts w:ascii="Comic Sans MS" w:hAnsi="Comic Sans MS"/>
                                <w:b/>
                                <w:bCs/>
                                <w:caps/>
                                <w:color w:val="auto"/>
                                <w:sz w:val="28"/>
                                <w:u w:val="single"/>
                              </w:rPr>
                            </w:pPr>
                            <w:r w:rsidRPr="002434BF">
                              <w:rPr>
                                <w:rFonts w:ascii="Comic Sans MS" w:hAnsi="Comic Sans MS"/>
                                <w:b/>
                                <w:bCs/>
                                <w:caps/>
                                <w:color w:val="auto"/>
                                <w:sz w:val="28"/>
                                <w:u w:val="single"/>
                              </w:rPr>
                              <w:t>Group Member</w:t>
                            </w:r>
                            <w:r w:rsidR="008E4BE2" w:rsidRPr="002434BF">
                              <w:rPr>
                                <w:rFonts w:ascii="Comic Sans MS" w:hAnsi="Comic Sans MS"/>
                                <w:b/>
                                <w:bCs/>
                                <w:caps/>
                                <w:color w:val="auto"/>
                                <w:sz w:val="28"/>
                                <w:u w:val="single"/>
                              </w:rPr>
                              <w:t>s</w:t>
                            </w:r>
                            <w:r w:rsidRPr="002434BF">
                              <w:rPr>
                                <w:rFonts w:ascii="Comic Sans MS" w:hAnsi="Comic Sans MS"/>
                                <w:b/>
                                <w:bCs/>
                                <w:caps/>
                                <w:color w:val="auto"/>
                                <w:sz w:val="28"/>
                                <w:u w:val="single"/>
                              </w:rPr>
                              <w:t>:</w:t>
                            </w:r>
                          </w:p>
                          <w:p w:rsidR="008E4BE2" w:rsidRPr="002434BF" w:rsidRDefault="008E4BE2" w:rsidP="002434BF">
                            <w:pPr>
                              <w:pStyle w:val="NoSpacing"/>
                              <w:spacing w:line="276" w:lineRule="auto"/>
                              <w:suppressOverlap/>
                              <w:jc w:val="right"/>
                              <w:rPr>
                                <w:b/>
                                <w:bCs/>
                                <w:caps/>
                                <w:color w:val="auto"/>
                                <w:sz w:val="36"/>
                              </w:rPr>
                            </w:pPr>
                            <w:r w:rsidRPr="002434BF">
                              <w:rPr>
                                <w:b/>
                                <w:bCs/>
                                <w:caps/>
                                <w:color w:val="auto"/>
                                <w:sz w:val="36"/>
                              </w:rPr>
                              <w:t>Muhammad Zeeshan</w:t>
                            </w:r>
                          </w:p>
                          <w:p w:rsidR="008E4BE2" w:rsidRPr="002434BF" w:rsidRDefault="008E4BE2" w:rsidP="002434BF">
                            <w:pPr>
                              <w:pStyle w:val="NoSpacing"/>
                              <w:spacing w:line="276" w:lineRule="auto"/>
                              <w:suppressOverlap/>
                              <w:jc w:val="right"/>
                              <w:rPr>
                                <w:b/>
                                <w:bCs/>
                                <w:caps/>
                                <w:color w:val="auto"/>
                                <w:sz w:val="36"/>
                              </w:rPr>
                            </w:pPr>
                            <w:r w:rsidRPr="002434BF">
                              <w:rPr>
                                <w:b/>
                                <w:bCs/>
                                <w:caps/>
                                <w:color w:val="auto"/>
                                <w:sz w:val="36"/>
                              </w:rPr>
                              <w:t>Sharjeel Ahmed</w:t>
                            </w:r>
                          </w:p>
                          <w:p w:rsidR="00F00886" w:rsidRPr="002434BF" w:rsidRDefault="008E4BE2" w:rsidP="002434BF">
                            <w:pPr>
                              <w:pStyle w:val="NoSpacing"/>
                              <w:spacing w:line="276" w:lineRule="auto"/>
                              <w:suppressOverlap/>
                              <w:jc w:val="right"/>
                              <w:rPr>
                                <w:b/>
                                <w:bCs/>
                                <w:caps/>
                                <w:color w:val="D34817" w:themeColor="accent1"/>
                                <w:sz w:val="36"/>
                              </w:rPr>
                            </w:pPr>
                            <w:r w:rsidRPr="002434BF">
                              <w:rPr>
                                <w:b/>
                                <w:bCs/>
                                <w:caps/>
                                <w:color w:val="auto"/>
                                <w:sz w:val="36"/>
                              </w:rPr>
                              <w:t xml:space="preserve">Muhammad Azhar </w:t>
                            </w:r>
                          </w:p>
                        </w:txbxContent>
                      </wps:txbx>
                      <wps:bodyPr rot="0" vert="horz" wrap="square" lIns="91440" tIns="228600" rIns="91440" bIns="22860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35422" id="Rectangle 618" o:spid="_x0000_s1026" style="position:absolute;margin-left:276.15pt;margin-top:490.9pt;width:215pt;height:154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" o:allowincell="f" filled="f" stroked="f" strokeweight=".25pt">
                <v:textbox inset=",18pt,,18pt">
                  <w:txbxContent>
                    <w:p w:rsidR="008E4BE2" w:rsidRPr="002434BF" w:rsidRDefault="006E3BF2" w:rsidP="002434BF">
                      <w:pPr>
                        <w:pStyle w:val="NoSpacing"/>
                        <w:spacing w:after="240" w:line="276" w:lineRule="auto"/>
                        <w:suppressOverlap/>
                        <w:jc w:val="right"/>
                        <w:rPr>
                          <w:rFonts w:ascii="Comic Sans MS" w:hAnsi="Comic Sans MS"/>
                          <w:b/>
                          <w:bCs/>
                          <w:caps/>
                          <w:color w:val="auto"/>
                          <w:sz w:val="28"/>
                          <w:u w:val="single"/>
                        </w:rPr>
                      </w:pPr>
                      <w:r w:rsidRPr="002434BF">
                        <w:rPr>
                          <w:rFonts w:ascii="Comic Sans MS" w:hAnsi="Comic Sans MS"/>
                          <w:b/>
                          <w:bCs/>
                          <w:caps/>
                          <w:color w:val="auto"/>
                          <w:sz w:val="28"/>
                          <w:u w:val="single"/>
                        </w:rPr>
                        <w:t>Group Member</w:t>
                      </w:r>
                      <w:r w:rsidR="008E4BE2" w:rsidRPr="002434BF">
                        <w:rPr>
                          <w:rFonts w:ascii="Comic Sans MS" w:hAnsi="Comic Sans MS"/>
                          <w:b/>
                          <w:bCs/>
                          <w:caps/>
                          <w:color w:val="auto"/>
                          <w:sz w:val="28"/>
                          <w:u w:val="single"/>
                        </w:rPr>
                        <w:t>s</w:t>
                      </w:r>
                      <w:r w:rsidRPr="002434BF">
                        <w:rPr>
                          <w:rFonts w:ascii="Comic Sans MS" w:hAnsi="Comic Sans MS"/>
                          <w:b/>
                          <w:bCs/>
                          <w:caps/>
                          <w:color w:val="auto"/>
                          <w:sz w:val="28"/>
                          <w:u w:val="single"/>
                        </w:rPr>
                        <w:t>:</w:t>
                      </w:r>
                    </w:p>
                    <w:p w:rsidR="008E4BE2" w:rsidRPr="002434BF" w:rsidRDefault="008E4BE2" w:rsidP="002434BF">
                      <w:pPr>
                        <w:pStyle w:val="NoSpacing"/>
                        <w:spacing w:line="276" w:lineRule="auto"/>
                        <w:suppressOverlap/>
                        <w:jc w:val="right"/>
                        <w:rPr>
                          <w:b/>
                          <w:bCs/>
                          <w:caps/>
                          <w:color w:val="auto"/>
                          <w:sz w:val="36"/>
                        </w:rPr>
                      </w:pPr>
                      <w:r w:rsidRPr="002434BF">
                        <w:rPr>
                          <w:b/>
                          <w:bCs/>
                          <w:caps/>
                          <w:color w:val="auto"/>
                          <w:sz w:val="36"/>
                        </w:rPr>
                        <w:t>Muhammad Zeeshan</w:t>
                      </w:r>
                    </w:p>
                    <w:p w:rsidR="008E4BE2" w:rsidRPr="002434BF" w:rsidRDefault="008E4BE2" w:rsidP="002434BF">
                      <w:pPr>
                        <w:pStyle w:val="NoSpacing"/>
                        <w:spacing w:line="276" w:lineRule="auto"/>
                        <w:suppressOverlap/>
                        <w:jc w:val="right"/>
                        <w:rPr>
                          <w:b/>
                          <w:bCs/>
                          <w:caps/>
                          <w:color w:val="auto"/>
                          <w:sz w:val="36"/>
                        </w:rPr>
                      </w:pPr>
                      <w:r w:rsidRPr="002434BF">
                        <w:rPr>
                          <w:b/>
                          <w:bCs/>
                          <w:caps/>
                          <w:color w:val="auto"/>
                          <w:sz w:val="36"/>
                        </w:rPr>
                        <w:t>Sharjeel Ahmed</w:t>
                      </w:r>
                    </w:p>
                    <w:p w:rsidR="00F00886" w:rsidRPr="002434BF" w:rsidRDefault="008E4BE2" w:rsidP="002434BF">
                      <w:pPr>
                        <w:pStyle w:val="NoSpacing"/>
                        <w:spacing w:line="276" w:lineRule="auto"/>
                        <w:suppressOverlap/>
                        <w:jc w:val="right"/>
                        <w:rPr>
                          <w:b/>
                          <w:bCs/>
                          <w:caps/>
                          <w:color w:val="D34817" w:themeColor="accent1"/>
                          <w:sz w:val="36"/>
                        </w:rPr>
                      </w:pPr>
                      <w:r w:rsidRPr="002434BF">
                        <w:rPr>
                          <w:b/>
                          <w:bCs/>
                          <w:caps/>
                          <w:color w:val="auto"/>
                          <w:sz w:val="36"/>
                        </w:rPr>
                        <w:t xml:space="preserve">Muhammad Azhar 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FE5F2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178E12" wp14:editId="38B2103F">
                <wp:simplePos x="0" y="0"/>
                <wp:positionH relativeFrom="column">
                  <wp:posOffset>130175</wp:posOffset>
                </wp:positionH>
                <wp:positionV relativeFrom="paragraph">
                  <wp:posOffset>3657444</wp:posOffset>
                </wp:positionV>
                <wp:extent cx="6020674" cy="878774"/>
                <wp:effectExtent l="0" t="0" r="1841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674" cy="8787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5F28" w:rsidRPr="00FE5F28" w:rsidRDefault="00FE5F28" w:rsidP="00FE5F28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32"/>
                              </w:rPr>
                            </w:pPr>
                            <w:r w:rsidRPr="00FE5F28">
                              <w:rPr>
                                <w:rFonts w:ascii="Baskerville Old Face" w:hAnsi="Baskerville Old Face"/>
                                <w:sz w:val="32"/>
                              </w:rPr>
                              <w:t>Course Instructor:</w:t>
                            </w:r>
                            <w:r w:rsidRPr="00FE5F28">
                              <w:rPr>
                                <w:rFonts w:ascii="Baskerville Old Face" w:hAnsi="Baskerville Old Face"/>
                                <w:sz w:val="32"/>
                              </w:rPr>
                              <w:tab/>
                            </w:r>
                            <w:r w:rsidRPr="00FE5F28">
                              <w:rPr>
                                <w:rFonts w:ascii="Baskerville Old Face" w:hAnsi="Baskerville Old Face"/>
                                <w:sz w:val="32"/>
                              </w:rPr>
                              <w:tab/>
                            </w:r>
                            <w:r w:rsidRPr="00FE5F28">
                              <w:rPr>
                                <w:rFonts w:ascii="Baskerville Old Face" w:hAnsi="Baskerville Old Face"/>
                                <w:sz w:val="32"/>
                              </w:rPr>
                              <w:tab/>
                              <w:t>MISS AMINA IFTHIKHAR</w:t>
                            </w:r>
                          </w:p>
                          <w:p w:rsidR="00FE5F28" w:rsidRPr="00FE5F28" w:rsidRDefault="00FE5F28" w:rsidP="00FE5F28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32"/>
                              </w:rPr>
                            </w:pPr>
                            <w:r w:rsidRPr="00FE5F28">
                              <w:rPr>
                                <w:rFonts w:ascii="Baskerville Old Face" w:hAnsi="Baskerville Old Face"/>
                                <w:sz w:val="32"/>
                              </w:rPr>
                              <w:t xml:space="preserve">   Lab Teacher: </w:t>
                            </w:r>
                            <w:r w:rsidRPr="00FE5F28">
                              <w:rPr>
                                <w:rFonts w:ascii="Baskerville Old Face" w:hAnsi="Baskerville Old Face"/>
                                <w:sz w:val="32"/>
                              </w:rPr>
                              <w:tab/>
                            </w:r>
                            <w:r w:rsidRPr="00FE5F28">
                              <w:rPr>
                                <w:rFonts w:ascii="Baskerville Old Face" w:hAnsi="Baskerville Old Face"/>
                                <w:sz w:val="32"/>
                              </w:rPr>
                              <w:tab/>
                            </w:r>
                            <w:r w:rsidRPr="00FE5F28">
                              <w:rPr>
                                <w:rFonts w:ascii="Baskerville Old Face" w:hAnsi="Baskerville Old Face"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Baskerville Old Face" w:hAnsi="Baskerville Old Face"/>
                                <w:sz w:val="32"/>
                              </w:rPr>
                              <w:tab/>
                            </w:r>
                            <w:r w:rsidRPr="00FE5F28">
                              <w:rPr>
                                <w:rFonts w:ascii="Baskerville Old Face" w:hAnsi="Baskerville Old Face"/>
                                <w:sz w:val="32"/>
                              </w:rPr>
                              <w:t>MISS HINA KHURSHEED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178E1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10.25pt;margin-top:4in;width:474.05pt;height:69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" fillcolor="white [3201]" strokecolor="white [3212]" strokeweight=".5pt">
                <v:textbox>
                  <w:txbxContent>
                    <w:p w:rsidR="00FE5F28" w:rsidRPr="00FE5F28" w:rsidRDefault="00FE5F28" w:rsidP="00FE5F28">
                      <w:pPr>
                        <w:jc w:val="center"/>
                        <w:rPr>
                          <w:rFonts w:ascii="Baskerville Old Face" w:hAnsi="Baskerville Old Face"/>
                          <w:sz w:val="32"/>
                        </w:rPr>
                      </w:pPr>
                      <w:r w:rsidRPr="00FE5F28">
                        <w:rPr>
                          <w:rFonts w:ascii="Baskerville Old Face" w:hAnsi="Baskerville Old Face"/>
                          <w:sz w:val="32"/>
                        </w:rPr>
                        <w:t>Course Instructor:</w:t>
                      </w:r>
                      <w:r w:rsidRPr="00FE5F28">
                        <w:rPr>
                          <w:rFonts w:ascii="Baskerville Old Face" w:hAnsi="Baskerville Old Face"/>
                          <w:sz w:val="32"/>
                        </w:rPr>
                        <w:tab/>
                      </w:r>
                      <w:r w:rsidRPr="00FE5F28">
                        <w:rPr>
                          <w:rFonts w:ascii="Baskerville Old Face" w:hAnsi="Baskerville Old Face"/>
                          <w:sz w:val="32"/>
                        </w:rPr>
                        <w:tab/>
                      </w:r>
                      <w:r w:rsidRPr="00FE5F28">
                        <w:rPr>
                          <w:rFonts w:ascii="Baskerville Old Face" w:hAnsi="Baskerville Old Face"/>
                          <w:sz w:val="32"/>
                        </w:rPr>
                        <w:tab/>
                        <w:t>MISS AMINA IFTHIKHAR</w:t>
                      </w:r>
                    </w:p>
                    <w:p w:rsidR="00FE5F28" w:rsidRPr="00FE5F28" w:rsidRDefault="00FE5F28" w:rsidP="00FE5F28">
                      <w:pPr>
                        <w:jc w:val="center"/>
                        <w:rPr>
                          <w:rFonts w:ascii="Baskerville Old Face" w:hAnsi="Baskerville Old Face"/>
                          <w:sz w:val="32"/>
                        </w:rPr>
                      </w:pPr>
                      <w:r w:rsidRPr="00FE5F28">
                        <w:rPr>
                          <w:rFonts w:ascii="Baskerville Old Face" w:hAnsi="Baskerville Old Face"/>
                          <w:sz w:val="32"/>
                        </w:rPr>
                        <w:t xml:space="preserve">   Lab Teacher: </w:t>
                      </w:r>
                      <w:r w:rsidRPr="00FE5F28">
                        <w:rPr>
                          <w:rFonts w:ascii="Baskerville Old Face" w:hAnsi="Baskerville Old Face"/>
                          <w:sz w:val="32"/>
                        </w:rPr>
                        <w:tab/>
                      </w:r>
                      <w:r w:rsidRPr="00FE5F28">
                        <w:rPr>
                          <w:rFonts w:ascii="Baskerville Old Face" w:hAnsi="Baskerville Old Face"/>
                          <w:sz w:val="32"/>
                        </w:rPr>
                        <w:tab/>
                      </w:r>
                      <w:r w:rsidRPr="00FE5F28">
                        <w:rPr>
                          <w:rFonts w:ascii="Baskerville Old Face" w:hAnsi="Baskerville Old Face"/>
                          <w:sz w:val="32"/>
                        </w:rPr>
                        <w:tab/>
                      </w:r>
                      <w:r>
                        <w:rPr>
                          <w:rFonts w:ascii="Baskerville Old Face" w:hAnsi="Baskerville Old Face"/>
                          <w:sz w:val="32"/>
                        </w:rPr>
                        <w:tab/>
                      </w:r>
                      <w:r w:rsidRPr="00FE5F28">
                        <w:rPr>
                          <w:rFonts w:ascii="Baskerville Old Face" w:hAnsi="Baskerville Old Face"/>
                          <w:sz w:val="32"/>
                        </w:rPr>
                        <w:t>MISS HINA KHURSHEED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00231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2D98A5B0" wp14:editId="54192F9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Shape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285CD27C" id="AutoShape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trug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00231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542DDB0" wp14:editId="513F871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angle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F00886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F00886" w:rsidRDefault="00F00886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F00886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F00886" w:rsidRPr="006E3BF2" w:rsidRDefault="00D14D81" w:rsidP="006E3BF2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="Berlin Sans FB Demi" w:eastAsiaTheme="majorEastAsia" w:hAnsi="Berlin Sans FB Demi" w:cstheme="majorBidi"/>
                                          <w:b/>
                                          <w:color w:val="FFFFFF" w:themeColor="background1"/>
                                          <w:sz w:val="72"/>
                                          <w:szCs w:val="72"/>
                                          <w:u w:val="single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Berlin Sans FB Demi" w:eastAsiaTheme="majorEastAsia" w:hAnsi="Berlin Sans FB Demi" w:cstheme="majorBidi"/>
                                            <w:b/>
                                            <w:color w:val="FFFFFF" w:themeColor="background1"/>
                                            <w:sz w:val="72"/>
                                            <w:szCs w:val="72"/>
                                            <w:u w:val="single"/>
                                          </w:rPr>
                                          <w:id w:val="-624315262"/>
                                          <w:placeholder>
                                            <w:docPart w:val="53C0378971314217BB48BDEAF8440F88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34A53">
                                            <w:rPr>
                                              <w:rFonts w:ascii="Berlin Sans FB Demi" w:eastAsiaTheme="majorEastAsia" w:hAnsi="Berlin Sans FB Demi" w:cstheme="majorBidi"/>
                                              <w:b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u w:val="single"/>
                                            </w:rPr>
                                            <w:t>COMPILER CONS</w:t>
                                          </w:r>
                                          <w:r w:rsidR="002B53E2">
                                            <w:rPr>
                                              <w:rFonts w:ascii="Berlin Sans FB Demi" w:eastAsiaTheme="majorEastAsia" w:hAnsi="Berlin Sans FB Demi" w:cstheme="majorBidi"/>
                                              <w:b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u w:val="single"/>
                                            </w:rPr>
                                            <w:t>T</w:t>
                                          </w:r>
                                          <w:r w:rsidR="006E3BF2" w:rsidRPr="006E3BF2">
                                            <w:rPr>
                                              <w:rFonts w:ascii="Berlin Sans FB Demi" w:eastAsiaTheme="majorEastAsia" w:hAnsi="Berlin Sans FB Demi" w:cstheme="majorBidi"/>
                                              <w:b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u w:val="single"/>
                                            </w:rPr>
                                            <w:t>RUCTION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F00886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F00886" w:rsidRDefault="00F00886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F00886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F00886" w:rsidRDefault="00F00886" w:rsidP="002434BF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F00886" w:rsidRDefault="00F00886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6542DDB0" id="Rectangle 619" o:spid="_x0000_s1028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F00886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F00886" w:rsidRDefault="00F00886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F00886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F00886" w:rsidRPr="006E3BF2" w:rsidRDefault="00D14D81" w:rsidP="006E3BF2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="Berlin Sans FB Demi" w:eastAsiaTheme="majorEastAsia" w:hAnsi="Berlin Sans FB Demi" w:cstheme="majorBidi"/>
                                    <w:b/>
                                    <w:color w:val="FFFFFF" w:themeColor="background1"/>
                                    <w:sz w:val="72"/>
                                    <w:szCs w:val="72"/>
                                    <w:u w:val="single"/>
                                  </w:rPr>
                                </w:pPr>
                                <w:sdt>
                                  <w:sdtPr>
                                    <w:rPr>
                                      <w:rFonts w:ascii="Berlin Sans FB Demi" w:eastAsiaTheme="majorEastAsia" w:hAnsi="Berlin Sans FB Demi" w:cstheme="majorBidi"/>
                                      <w:b/>
                                      <w:color w:val="FFFFFF" w:themeColor="background1"/>
                                      <w:sz w:val="72"/>
                                      <w:szCs w:val="72"/>
                                      <w:u w:val="single"/>
                                    </w:rPr>
                                    <w:id w:val="-624315262"/>
                                    <w:placeholder>
                                      <w:docPart w:val="53C0378971314217BB48BDEAF8440F88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34A53">
                                      <w:rPr>
                                        <w:rFonts w:ascii="Berlin Sans FB Demi" w:eastAsiaTheme="majorEastAsia" w:hAnsi="Berlin Sans FB Demi" w:cstheme="majorBidi"/>
                                        <w:b/>
                                        <w:color w:val="FFFFFF" w:themeColor="background1"/>
                                        <w:sz w:val="72"/>
                                        <w:szCs w:val="72"/>
                                        <w:u w:val="single"/>
                                      </w:rPr>
                                      <w:t>COMPILER CONS</w:t>
                                    </w:r>
                                    <w:r w:rsidR="002B53E2">
                                      <w:rPr>
                                        <w:rFonts w:ascii="Berlin Sans FB Demi" w:eastAsiaTheme="majorEastAsia" w:hAnsi="Berlin Sans FB Demi" w:cstheme="majorBidi"/>
                                        <w:b/>
                                        <w:color w:val="FFFFFF" w:themeColor="background1"/>
                                        <w:sz w:val="72"/>
                                        <w:szCs w:val="72"/>
                                        <w:u w:val="single"/>
                                      </w:rPr>
                                      <w:t>T</w:t>
                                    </w:r>
                                    <w:r w:rsidR="006E3BF2" w:rsidRPr="006E3BF2">
                                      <w:rPr>
                                        <w:rFonts w:ascii="Berlin Sans FB Demi" w:eastAsiaTheme="majorEastAsia" w:hAnsi="Berlin Sans FB Demi" w:cstheme="majorBidi"/>
                                        <w:b/>
                                        <w:color w:val="FFFFFF" w:themeColor="background1"/>
                                        <w:sz w:val="72"/>
                                        <w:szCs w:val="72"/>
                                        <w:u w:val="single"/>
                                      </w:rPr>
                                      <w:t>RUCTION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F00886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F00886" w:rsidRDefault="00F00886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F00886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F00886" w:rsidRDefault="00F00886" w:rsidP="002434BF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</w:p>
                            </w:tc>
                          </w:tr>
                        </w:tbl>
                        <w:p w:rsidR="00F00886" w:rsidRDefault="00F0088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02315">
            <w:br w:type="page"/>
          </w:r>
        </w:sdtContent>
      </w:sdt>
    </w:p>
    <w:p w:rsidR="005A1318" w:rsidRDefault="00923801">
      <w:pPr>
        <w:spacing w:after="200"/>
      </w:pPr>
      <w:r>
        <w:rPr>
          <w:noProof/>
        </w:rPr>
        <w:lastRenderedPageBreak/>
        <mc:AlternateContent>
          <mc:Choice Requires="wpg">
            <w:drawing>
              <wp:anchor distT="0" distB="0" distL="228600" distR="228600" simplePos="0" relativeHeight="251665408" behindDoc="0" locked="0" layoutInCell="1" allowOverlap="1" wp14:anchorId="6862BE1D" wp14:editId="2F244B42">
                <wp:simplePos x="0" y="0"/>
                <wp:positionH relativeFrom="margin">
                  <wp:posOffset>-209550</wp:posOffset>
                </wp:positionH>
                <wp:positionV relativeFrom="margin">
                  <wp:posOffset>77093</wp:posOffset>
                </wp:positionV>
                <wp:extent cx="6153150" cy="8247759"/>
                <wp:effectExtent l="0" t="0" r="0" b="0"/>
                <wp:wrapSquare wrapText="bothSides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150" cy="8247759"/>
                          <a:chOff x="-30952" y="19049"/>
                          <a:chExt cx="3249885" cy="2037960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-30952" y="28243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-30952" y="19049"/>
                            <a:ext cx="2271321" cy="832103"/>
                            <a:chOff x="208343" y="-1"/>
                            <a:chExt cx="1486515" cy="1024127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08343" y="-1"/>
                              <a:ext cx="1472184" cy="1024127"/>
                            </a:xfrm>
                            <a:prstGeom prst="rect">
                              <a:avLst/>
                            </a:prstGeom>
                            <a:blipFill>
                              <a:blip r:embed="rId10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238125" y="400050"/>
                            <a:ext cx="2980808" cy="15154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3801" w:rsidRPr="00923801" w:rsidRDefault="00923801" w:rsidP="00923801">
                              <w:pPr>
                                <w:pStyle w:val="NoSpacing"/>
                                <w:ind w:left="360"/>
                                <w:jc w:val="right"/>
                                <w:rPr>
                                  <w:color w:val="D34817" w:themeColor="accent1"/>
                                  <w:sz w:val="68"/>
                                </w:rPr>
                              </w:pPr>
                              <w:r>
                                <w:rPr>
                                  <w:color w:val="D34817" w:themeColor="accent1"/>
                                  <w:sz w:val="68"/>
                                </w:rPr>
                                <w:t>Language Na</w:t>
                              </w:r>
                              <w:r w:rsidRPr="00923801">
                                <w:rPr>
                                  <w:color w:val="D34817" w:themeColor="accent1"/>
                                  <w:sz w:val="68"/>
                                </w:rPr>
                                <w:t>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62BE1D" id="Group 173" o:spid="_x0000_s1029" style="position:absolute;margin-left:-16.5pt;margin-top:6.05pt;width:484.5pt;height:649.45pt;z-index:251665408;mso-wrap-distance-left:18pt;mso-wrap-distance-right:18pt;mso-position-horizontal-relative:margin;mso-position-vertical-relative:margin;mso-width-relative:margin;mso-height-relative:margin" coordorigin="-309,190" coordsize="32498,203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">
                <v:rect id="Rectangle 174" o:spid="_x0000_s1030" style="position:absolute;left:-309;top:282;width:32186;height:20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hT1cUA&#10;AADcAAAADwAAAGRycy9kb3ducmV2LnhtbERP22rCQBB9F/yHZYS+FN1UrA3RVUqLUKkI9UJeh+yY&#10;BLOzaXbV6Nd3C4JvczjXmc5bU4kzNa60rOBlEIEgzqwuOVew2y76MQjnkTVWlknBlRzMZ93OFBNt&#10;L/xD543PRQhhl6CCwvs6kdJlBRl0A1sTB+5gG4M+wCaXusFLCDeVHEbRWBosOTQUWNNHQdlxczIK&#10;fkcxL3ffw/HKH9LbLd0/b18/10o99dr3CQhPrX+I7+4vHea/jeD/mXCB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yFPVxQAAANwAAAAPAAAAAAAAAAAAAAAAAJgCAABkcnMv&#10;ZG93bnJldi54bWxQSwUGAAAAAAQABAD1AAAAigMAAAAA&#10;" fillcolor="white [3212]" stroked="f" strokeweight="1pt">
                  <v:fill opacity="0"/>
                </v:rect>
                <v:group id="Group 175" o:spid="_x0000_s1031" style="position:absolute;left:-309;top:190;width:22712;height:8321" coordorigin="2083" coordsize="14865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shape id="Rectangle 10" o:spid="_x0000_s1032" style="position:absolute;left:2286;width:14662;height:10122;visibility:visible;mso-wrap-style:square;v-text-anchor:middle" coordsize="2240281,822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D8wMQA&#10;AADcAAAADwAAAGRycy9kb3ducmV2LnhtbERP32vCMBB+F/Y/hBv4pmllqFSjbIOhjDHQTcS3sznb&#10;rs2lJFG7/34ZCL7dx/fz5svONOJCzleWFaTDBARxbnXFhYLvr7fBFIQPyBoby6TglzwsFw+9OWba&#10;XnlDl20oRAxhn6GCMoQ2k9LnJRn0Q9sSR+5kncEQoSukdniN4aaRoyQZS4MVx4YSW3otKa+3Z6MA&#10;n0YfP2v83LmX/XH/ftiturReKdV/7J5nIAJ14S6+udc6zp+M4f+ZeIF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A/MDEAAAA3AAAAA8AAAAAAAAAAAAAAAAAmAIAAGRycy9k&#10;b3ducmV2LnhtbFBLBQYAAAAABAAEAPUAAACJAwAAAAA=&#10;" path="m,l2240281,,1659256,222885,,822960,,xe" fillcolor="#d34817 [3204]" stroked="f" strokeweight="1pt">
                    <v:path arrowok="t" o:connecttype="custom" o:connectlocs="0,0;1466258,0;1085979,274158;0,1012274;0,0" o:connectangles="0,0,0,0,0"/>
                  </v:shape>
                  <v:rect id="Rectangle 177" o:spid="_x0000_s1033" style="position:absolute;left:2083;width:14722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SzQMEA&#10;AADcAAAADwAAAGRycy9kb3ducmV2LnhtbERPS4vCMBC+L/gfwgheFk1XWCvVKLIgeNrFB56HZmyK&#10;zaQ0sen++82C4G0+vuest4NtRE+drx0r+JhlIIhLp2uuFFzO++kShA/IGhvHpOCXPGw3o7c1FtpF&#10;PlJ/CpVIIewLVGBCaAspfWnIop+5ljhxN9dZDAl2ldQdxhRuGznPsoW0WHNqMNjSl6HyfnpYBe8t&#10;5cvz97U0976Pn/onVrdHVGoyHnYrEIGG8BI/3Qed5uc5/D+TLp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Es0DBAAAA3AAAAA8AAAAAAAAAAAAAAAAAmAIAAGRycy9kb3du&#10;cmV2LnhtbFBLBQYAAAAABAAEAPUAAACGAwAAAAA=&#10;" stroked="f" strokeweight="1pt">
                    <v:fill r:id="rId11" o:title="" recolor="t" rotate="t" type="frame"/>
                  </v:rect>
                </v:group>
                <v:shape id="Text Box 178" o:spid="_x0000_s1034" type="#_x0000_t202" style="position:absolute;left:2381;top:4000;width:29808;height:15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IatsUA&#10;AADcAAAADwAAAGRycy9kb3ducmV2LnhtbESPT2vCQBDF7wW/wzJCb3WjgpXoKiqteBHqH/A6ZMck&#10;mJ1Ns6uJ3945FHqb4b157zfzZecq9aAmlJ4NDAcJKOLM25JzA+fT98cUVIjIFivPZOBJAZaL3tsc&#10;U+tbPtDjGHMlIRxSNFDEWKdah6wgh2Hga2LRrr5xGGVtcm0bbCXcVXqUJBPtsGRpKLCmTUHZ7Xh3&#10;Bibrn/v2t23pUl432X483Y6/upEx7/1uNQMVqYv/5r/rnRX8T6GVZ2QCvX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ohq2xQAAANwAAAAPAAAAAAAAAAAAAAAAAJgCAABkcnMv&#10;ZG93bnJldi54bWxQSwUGAAAAAAQABAD1AAAAigMAAAAA&#10;" filled="f" stroked="f" strokeweight=".5pt">
                  <v:textbox inset="3.6pt,7.2pt,0,0">
                    <w:txbxContent>
                      <w:p w:rsidR="00923801" w:rsidRPr="00923801" w:rsidRDefault="00923801" w:rsidP="00923801">
                        <w:pPr>
                          <w:pStyle w:val="NoSpacing"/>
                          <w:ind w:left="360"/>
                          <w:jc w:val="right"/>
                          <w:rPr>
                            <w:color w:val="D34817" w:themeColor="accent1"/>
                            <w:sz w:val="68"/>
                          </w:rPr>
                        </w:pPr>
                        <w:r>
                          <w:rPr>
                            <w:color w:val="D34817" w:themeColor="accent1"/>
                            <w:sz w:val="68"/>
                          </w:rPr>
                          <w:t>Language Na</w:t>
                        </w:r>
                        <w:r w:rsidRPr="00923801">
                          <w:rPr>
                            <w:color w:val="D34817" w:themeColor="accent1"/>
                            <w:sz w:val="68"/>
                          </w:rPr>
                          <w:t>me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923801" w:rsidRDefault="005A1318" w:rsidP="005A1318">
      <w:pPr>
        <w:pStyle w:val="IntenseQuote"/>
        <w:rPr>
          <w:sz w:val="44"/>
        </w:rPr>
      </w:pPr>
      <w:r w:rsidRPr="005A1318">
        <w:rPr>
          <w:b/>
          <w:sz w:val="40"/>
          <w:szCs w:val="28"/>
          <w:u w:val="single"/>
        </w:rPr>
        <w:lastRenderedPageBreak/>
        <w:t>LANGUAGE SPECIFICATION</w:t>
      </w:r>
    </w:p>
    <w:p w:rsidR="005A1318" w:rsidRDefault="005A1318" w:rsidP="00923801">
      <w:pPr>
        <w:tabs>
          <w:tab w:val="left" w:pos="6210"/>
        </w:tabs>
      </w:pPr>
    </w:p>
    <w:p w:rsidR="00923801" w:rsidRDefault="004304FC" w:rsidP="004304FC">
      <w:pPr>
        <w:pStyle w:val="ListParagraph"/>
        <w:numPr>
          <w:ilvl w:val="0"/>
          <w:numId w:val="11"/>
        </w:numPr>
        <w:tabs>
          <w:tab w:val="left" w:pos="6210"/>
        </w:tabs>
        <w:rPr>
          <w:rFonts w:ascii="Monotype Corsiva" w:hAnsi="Monotype Corsiva"/>
          <w:sz w:val="24"/>
        </w:rPr>
      </w:pPr>
      <w:r w:rsidRPr="004304FC">
        <w:rPr>
          <w:rFonts w:ascii="Monotype Corsiva" w:hAnsi="Monotype Corsiva"/>
          <w:sz w:val="24"/>
        </w:rPr>
        <w:t>DATA TYPE</w:t>
      </w:r>
    </w:p>
    <w:tbl>
      <w:tblPr>
        <w:tblStyle w:val="TableGrid"/>
        <w:tblW w:w="9970" w:type="dxa"/>
        <w:tblInd w:w="-478" w:type="dxa"/>
        <w:tblLook w:val="04A0" w:firstRow="1" w:lastRow="0" w:firstColumn="1" w:lastColumn="0" w:noHBand="0" w:noVBand="1"/>
      </w:tblPr>
      <w:tblGrid>
        <w:gridCol w:w="2267"/>
        <w:gridCol w:w="2941"/>
        <w:gridCol w:w="2302"/>
        <w:gridCol w:w="2460"/>
      </w:tblGrid>
      <w:tr w:rsidR="004304FC" w:rsidRPr="00E567AA" w:rsidTr="004304FC">
        <w:trPr>
          <w:trHeight w:val="736"/>
        </w:trPr>
        <w:tc>
          <w:tcPr>
            <w:tcW w:w="2267" w:type="dxa"/>
          </w:tcPr>
          <w:p w:rsidR="004304FC" w:rsidRPr="00E567AA" w:rsidRDefault="004304FC" w:rsidP="004D2F02">
            <w:pPr>
              <w:spacing w:before="24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PART</w:t>
            </w:r>
          </w:p>
        </w:tc>
        <w:tc>
          <w:tcPr>
            <w:tcW w:w="2941" w:type="dxa"/>
          </w:tcPr>
          <w:p w:rsidR="004304FC" w:rsidRPr="00E567AA" w:rsidRDefault="002F51A9" w:rsidP="004D2F02">
            <w:pPr>
              <w:spacing w:before="24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SYNTA</w:t>
            </w:r>
            <w:r w:rsidR="004304FC" w:rsidRPr="00E567AA">
              <w:rPr>
                <w:sz w:val="24"/>
                <w:szCs w:val="24"/>
              </w:rPr>
              <w:t>X</w:t>
            </w:r>
          </w:p>
        </w:tc>
        <w:tc>
          <w:tcPr>
            <w:tcW w:w="2302" w:type="dxa"/>
          </w:tcPr>
          <w:p w:rsidR="004304FC" w:rsidRPr="00E567AA" w:rsidRDefault="004304FC" w:rsidP="004D2F02">
            <w:pPr>
              <w:spacing w:before="240" w:after="0"/>
              <w:jc w:val="center"/>
              <w:rPr>
                <w:sz w:val="24"/>
                <w:szCs w:val="24"/>
              </w:rPr>
            </w:pPr>
            <w:r w:rsidRPr="00E567AA">
              <w:rPr>
                <w:sz w:val="24"/>
                <w:szCs w:val="24"/>
              </w:rPr>
              <w:t>EXAMPLES</w:t>
            </w:r>
          </w:p>
        </w:tc>
        <w:tc>
          <w:tcPr>
            <w:tcW w:w="2460" w:type="dxa"/>
          </w:tcPr>
          <w:p w:rsidR="004304FC" w:rsidRPr="00E567AA" w:rsidRDefault="004304FC" w:rsidP="004D2F02">
            <w:pPr>
              <w:spacing w:before="24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 PART</w:t>
            </w:r>
          </w:p>
        </w:tc>
      </w:tr>
      <w:tr w:rsidR="004304FC" w:rsidRPr="00E567AA" w:rsidTr="00437707">
        <w:trPr>
          <w:trHeight w:val="485"/>
        </w:trPr>
        <w:tc>
          <w:tcPr>
            <w:tcW w:w="2267" w:type="dxa"/>
          </w:tcPr>
          <w:p w:rsidR="004304FC" w:rsidRPr="00E567AA" w:rsidRDefault="004304FC" w:rsidP="00437707">
            <w:pPr>
              <w:spacing w:before="60" w:after="0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941" w:type="dxa"/>
          </w:tcPr>
          <w:p w:rsidR="004304FC" w:rsidRPr="00E567AA" w:rsidRDefault="004304FC" w:rsidP="00437707">
            <w:pPr>
              <w:spacing w:before="60" w:after="0"/>
              <w:rPr>
                <w:sz w:val="24"/>
                <w:szCs w:val="24"/>
              </w:rPr>
            </w:pPr>
          </w:p>
        </w:tc>
        <w:tc>
          <w:tcPr>
            <w:tcW w:w="2302" w:type="dxa"/>
          </w:tcPr>
          <w:p w:rsidR="004304FC" w:rsidRPr="00E567AA" w:rsidRDefault="004304FC" w:rsidP="00437707">
            <w:pPr>
              <w:spacing w:before="60" w:after="0"/>
              <w:rPr>
                <w:sz w:val="24"/>
                <w:szCs w:val="24"/>
              </w:rPr>
            </w:pPr>
          </w:p>
        </w:tc>
        <w:tc>
          <w:tcPr>
            <w:tcW w:w="2460" w:type="dxa"/>
          </w:tcPr>
          <w:p w:rsidR="004304FC" w:rsidRPr="00E567AA" w:rsidRDefault="004304FC" w:rsidP="00437707">
            <w:pPr>
              <w:spacing w:before="60" w:after="0"/>
              <w:rPr>
                <w:sz w:val="24"/>
                <w:szCs w:val="24"/>
              </w:rPr>
            </w:pPr>
          </w:p>
        </w:tc>
      </w:tr>
      <w:tr w:rsidR="004304FC" w:rsidRPr="00E567AA" w:rsidTr="004304FC">
        <w:trPr>
          <w:trHeight w:val="502"/>
        </w:trPr>
        <w:tc>
          <w:tcPr>
            <w:tcW w:w="2267" w:type="dxa"/>
          </w:tcPr>
          <w:p w:rsidR="004304FC" w:rsidRPr="00E567AA" w:rsidRDefault="004304FC" w:rsidP="00437707">
            <w:pPr>
              <w:spacing w:before="60" w:after="0"/>
              <w:rPr>
                <w:sz w:val="24"/>
                <w:szCs w:val="24"/>
              </w:rPr>
            </w:pPr>
          </w:p>
        </w:tc>
        <w:tc>
          <w:tcPr>
            <w:tcW w:w="2941" w:type="dxa"/>
          </w:tcPr>
          <w:p w:rsidR="004304FC" w:rsidRPr="00E567AA" w:rsidRDefault="004304FC" w:rsidP="00437707">
            <w:pPr>
              <w:spacing w:before="60" w:after="0"/>
              <w:rPr>
                <w:sz w:val="24"/>
                <w:szCs w:val="24"/>
              </w:rPr>
            </w:pPr>
          </w:p>
        </w:tc>
        <w:tc>
          <w:tcPr>
            <w:tcW w:w="2302" w:type="dxa"/>
          </w:tcPr>
          <w:p w:rsidR="004304FC" w:rsidRPr="00E567AA" w:rsidRDefault="004304FC" w:rsidP="00437707">
            <w:pPr>
              <w:spacing w:before="60" w:after="0"/>
              <w:rPr>
                <w:sz w:val="24"/>
                <w:szCs w:val="24"/>
              </w:rPr>
            </w:pPr>
          </w:p>
        </w:tc>
        <w:tc>
          <w:tcPr>
            <w:tcW w:w="2460" w:type="dxa"/>
          </w:tcPr>
          <w:p w:rsidR="004304FC" w:rsidRPr="00E567AA" w:rsidRDefault="004304FC" w:rsidP="00437707">
            <w:pPr>
              <w:spacing w:before="60" w:after="0"/>
              <w:rPr>
                <w:sz w:val="24"/>
                <w:szCs w:val="24"/>
              </w:rPr>
            </w:pPr>
          </w:p>
        </w:tc>
      </w:tr>
      <w:tr w:rsidR="004304FC" w:rsidRPr="00E567AA" w:rsidTr="004304FC">
        <w:trPr>
          <w:trHeight w:val="520"/>
        </w:trPr>
        <w:tc>
          <w:tcPr>
            <w:tcW w:w="2267" w:type="dxa"/>
          </w:tcPr>
          <w:p w:rsidR="004304FC" w:rsidRPr="00E567AA" w:rsidRDefault="004304FC" w:rsidP="00437707">
            <w:pPr>
              <w:spacing w:before="60" w:after="0"/>
              <w:rPr>
                <w:sz w:val="24"/>
                <w:szCs w:val="24"/>
              </w:rPr>
            </w:pPr>
          </w:p>
        </w:tc>
        <w:tc>
          <w:tcPr>
            <w:tcW w:w="2941" w:type="dxa"/>
          </w:tcPr>
          <w:p w:rsidR="004304FC" w:rsidRPr="00E567AA" w:rsidRDefault="004304FC" w:rsidP="00437707">
            <w:pPr>
              <w:spacing w:before="60" w:after="0"/>
              <w:rPr>
                <w:sz w:val="24"/>
                <w:szCs w:val="24"/>
              </w:rPr>
            </w:pPr>
          </w:p>
        </w:tc>
        <w:tc>
          <w:tcPr>
            <w:tcW w:w="2302" w:type="dxa"/>
          </w:tcPr>
          <w:p w:rsidR="004304FC" w:rsidRPr="00E567AA" w:rsidRDefault="004304FC" w:rsidP="00437707">
            <w:pPr>
              <w:spacing w:before="60" w:after="0"/>
              <w:rPr>
                <w:sz w:val="24"/>
                <w:szCs w:val="24"/>
              </w:rPr>
            </w:pPr>
          </w:p>
        </w:tc>
        <w:tc>
          <w:tcPr>
            <w:tcW w:w="2460" w:type="dxa"/>
          </w:tcPr>
          <w:p w:rsidR="004304FC" w:rsidRPr="00E567AA" w:rsidRDefault="004304FC" w:rsidP="00437707">
            <w:pPr>
              <w:spacing w:before="60" w:after="0"/>
              <w:rPr>
                <w:sz w:val="24"/>
                <w:szCs w:val="24"/>
              </w:rPr>
            </w:pPr>
          </w:p>
        </w:tc>
      </w:tr>
      <w:tr w:rsidR="004304FC" w:rsidRPr="00E567AA" w:rsidTr="004304FC">
        <w:trPr>
          <w:trHeight w:val="502"/>
        </w:trPr>
        <w:tc>
          <w:tcPr>
            <w:tcW w:w="2267" w:type="dxa"/>
          </w:tcPr>
          <w:p w:rsidR="004304FC" w:rsidRPr="00E567AA" w:rsidRDefault="004304FC" w:rsidP="00437707">
            <w:pPr>
              <w:spacing w:before="60" w:after="0"/>
              <w:rPr>
                <w:sz w:val="24"/>
                <w:szCs w:val="24"/>
              </w:rPr>
            </w:pPr>
          </w:p>
        </w:tc>
        <w:tc>
          <w:tcPr>
            <w:tcW w:w="2941" w:type="dxa"/>
          </w:tcPr>
          <w:p w:rsidR="004304FC" w:rsidRPr="00E567AA" w:rsidRDefault="004304FC" w:rsidP="00437707">
            <w:pPr>
              <w:spacing w:before="60" w:after="0"/>
              <w:rPr>
                <w:sz w:val="24"/>
                <w:szCs w:val="24"/>
              </w:rPr>
            </w:pPr>
          </w:p>
        </w:tc>
        <w:tc>
          <w:tcPr>
            <w:tcW w:w="2302" w:type="dxa"/>
          </w:tcPr>
          <w:p w:rsidR="004304FC" w:rsidRPr="00E567AA" w:rsidRDefault="004304FC" w:rsidP="00437707">
            <w:pPr>
              <w:spacing w:before="60" w:after="0"/>
              <w:rPr>
                <w:sz w:val="24"/>
                <w:szCs w:val="24"/>
              </w:rPr>
            </w:pPr>
          </w:p>
        </w:tc>
        <w:tc>
          <w:tcPr>
            <w:tcW w:w="2460" w:type="dxa"/>
          </w:tcPr>
          <w:p w:rsidR="004304FC" w:rsidRPr="00E567AA" w:rsidRDefault="004304FC" w:rsidP="00437707">
            <w:pPr>
              <w:spacing w:before="60" w:after="0"/>
              <w:rPr>
                <w:sz w:val="24"/>
                <w:szCs w:val="24"/>
              </w:rPr>
            </w:pPr>
          </w:p>
        </w:tc>
      </w:tr>
    </w:tbl>
    <w:p w:rsidR="004304FC" w:rsidRPr="004304FC" w:rsidRDefault="004304FC" w:rsidP="004304FC">
      <w:pPr>
        <w:tabs>
          <w:tab w:val="left" w:pos="6210"/>
        </w:tabs>
        <w:ind w:left="360"/>
        <w:rPr>
          <w:rFonts w:ascii="Monotype Corsiva" w:hAnsi="Monotype Corsiva"/>
          <w:sz w:val="24"/>
        </w:rPr>
      </w:pPr>
    </w:p>
    <w:sectPr w:rsidR="004304FC" w:rsidRPr="004304FC" w:rsidSect="00923801"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D81" w:rsidRDefault="00D14D81">
      <w:pPr>
        <w:spacing w:after="0" w:line="240" w:lineRule="auto"/>
      </w:pPr>
      <w:r>
        <w:separator/>
      </w:r>
    </w:p>
  </w:endnote>
  <w:endnote w:type="continuationSeparator" w:id="0">
    <w:p w:rsidR="00D14D81" w:rsidRDefault="00D14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D81" w:rsidRDefault="00D14D81">
      <w:pPr>
        <w:spacing w:after="0" w:line="240" w:lineRule="auto"/>
      </w:pPr>
      <w:r>
        <w:separator/>
      </w:r>
    </w:p>
  </w:footnote>
  <w:footnote w:type="continuationSeparator" w:id="0">
    <w:p w:rsidR="00D14D81" w:rsidRDefault="00D14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167F46E7"/>
    <w:multiLevelType w:val="hybridMultilevel"/>
    <w:tmpl w:val="9106FDD4"/>
    <w:lvl w:ilvl="0" w:tplc="691E196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attachedTemplate r:id="rId1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BF2"/>
    <w:rsid w:val="00002315"/>
    <w:rsid w:val="00027056"/>
    <w:rsid w:val="002434BF"/>
    <w:rsid w:val="00270FFD"/>
    <w:rsid w:val="002B53E2"/>
    <w:rsid w:val="002F51A9"/>
    <w:rsid w:val="00320943"/>
    <w:rsid w:val="004304FC"/>
    <w:rsid w:val="00437707"/>
    <w:rsid w:val="004D2F02"/>
    <w:rsid w:val="004D73A7"/>
    <w:rsid w:val="004F315F"/>
    <w:rsid w:val="005A1318"/>
    <w:rsid w:val="005F42A7"/>
    <w:rsid w:val="006E3BF2"/>
    <w:rsid w:val="007459A7"/>
    <w:rsid w:val="00886B73"/>
    <w:rsid w:val="008E4BE2"/>
    <w:rsid w:val="00923801"/>
    <w:rsid w:val="00B17F4E"/>
    <w:rsid w:val="00D14D81"/>
    <w:rsid w:val="00DA7375"/>
    <w:rsid w:val="00E34A53"/>
    <w:rsid w:val="00E911F7"/>
    <w:rsid w:val="00F00886"/>
    <w:rsid w:val="00FB5AF2"/>
    <w:rsid w:val="00FE3DD6"/>
    <w:rsid w:val="00FE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2BA461-62FC-461B-9749-F1C02387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theme="minorHAnsi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NoSpacing">
    <w:name w:val="No Spacing"/>
    <w:basedOn w:val="Normal"/>
    <w:link w:val="NoSpacingChar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808080" w:themeColor="background1" w:themeShade="80"/>
      <w:sz w:val="24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923801"/>
    <w:rPr>
      <w:rFonts w:cs="Times New Roman"/>
      <w:color w:val="000000" w:themeColor="text1"/>
      <w:szCs w:val="20"/>
    </w:rPr>
  </w:style>
  <w:style w:type="paragraph" w:styleId="ListParagraph">
    <w:name w:val="List Paragraph"/>
    <w:basedOn w:val="Normal"/>
    <w:uiPriority w:val="34"/>
    <w:qFormat/>
    <w:rsid w:val="00430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h\AppData\Roaming\Microsoft\Templates\Equity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3C0378971314217BB48BDEAF8440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9D3ED1-DB09-4C50-976F-A3A36C269BB7}"/>
      </w:docPartPr>
      <w:docPartBody>
        <w:p w:rsidR="00AA53B2" w:rsidRDefault="001450CC">
          <w:pPr>
            <w:pStyle w:val="53C0378971314217BB48BDEAF8440F88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9EE"/>
    <w:rsid w:val="00082C90"/>
    <w:rsid w:val="001450CC"/>
    <w:rsid w:val="0018394F"/>
    <w:rsid w:val="00190D55"/>
    <w:rsid w:val="00AA53B2"/>
    <w:rsid w:val="00CC59EE"/>
    <w:rsid w:val="00E9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1EA95E3F8E44C890487842C383FFF8">
    <w:name w:val="431EA95E3F8E44C890487842C383FFF8"/>
  </w:style>
  <w:style w:type="paragraph" w:customStyle="1" w:styleId="EF05980DF5104836A0DFE7DF07D46285">
    <w:name w:val="EF05980DF5104836A0DFE7DF07D46285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3C0378971314217BB48BDEAF8440F88">
    <w:name w:val="53C0378971314217BB48BDEAF8440F88"/>
  </w:style>
  <w:style w:type="paragraph" w:customStyle="1" w:styleId="DF2ACA62FB5A4BF4B36956F56F2BD2C8">
    <w:name w:val="DF2ACA62FB5A4BF4B36956F56F2BD2C8"/>
  </w:style>
  <w:style w:type="paragraph" w:customStyle="1" w:styleId="624E7F07BEAF4C459198C51B8DE9F004">
    <w:name w:val="624E7F07BEAF4C459198C51B8DE9F004"/>
    <w:rsid w:val="00CC59EE"/>
  </w:style>
  <w:style w:type="paragraph" w:customStyle="1" w:styleId="1A9FA0EAE69442509697C32F561F1654">
    <w:name w:val="1A9FA0EAE69442509697C32F561F1654"/>
    <w:rsid w:val="00CC59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EA158-6381-4403-B672-7654AF6C66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F9D19877-66E4-4E2E-8B85-1B0DFBF36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EquityReport</Template>
  <TotalTime>14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COMPILER CONSTRUCTION</vt:lpstr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COMPILER CONSTRUCTION</dc:title>
  <dc:creator>shah</dc:creator>
  <cp:lastModifiedBy>Zeeshan Ayaz</cp:lastModifiedBy>
  <cp:revision>18</cp:revision>
  <cp:lastPrinted>2016-02-10T09:45:00Z</cp:lastPrinted>
  <dcterms:created xsi:type="dcterms:W3CDTF">2016-02-16T18:58:00Z</dcterms:created>
  <dcterms:modified xsi:type="dcterms:W3CDTF">2016-02-16T19:20:00Z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